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775"/>
        <w:gridCol w:w="381"/>
        <w:gridCol w:w="3717"/>
        <w:gridCol w:w="5941"/>
        <w:gridCol w:w="289"/>
        <w:gridCol w:w="559"/>
      </w:tblGrid>
      <w:tr w:rsidR="00F91753" w:rsidRPr="00320ECB" w:rsidTr="008E63AA">
        <w:trPr>
          <w:trHeight w:val="600"/>
        </w:trPr>
        <w:tc>
          <w:tcPr>
            <w:tcW w:w="11624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0C1E3A" w:rsidP="000C1E3A">
            <w:pPr>
              <w:tabs>
                <w:tab w:val="left" w:pos="3525"/>
              </w:tabs>
            </w:pPr>
            <w:r>
              <w:tab/>
            </w:r>
          </w:p>
        </w:tc>
      </w:tr>
      <w:tr w:rsidR="00173B36" w:rsidRPr="00320ECB" w:rsidTr="008E63AA">
        <w:trPr>
          <w:trHeight w:val="273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  <w:tc>
          <w:tcPr>
            <w:tcW w:w="27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  <w:tc>
          <w:tcPr>
            <w:tcW w:w="9922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1E5794">
            <w:pPr>
              <w:pStyle w:val="NoSpacing"/>
            </w:pPr>
          </w:p>
        </w:tc>
        <w:tc>
          <w:tcPr>
            <w:tcW w:w="28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</w:tr>
      <w:tr w:rsidR="00173B36" w:rsidRPr="00320ECB" w:rsidTr="008E63AA">
        <w:trPr>
          <w:trHeight w:val="1602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261E7B" w:rsidRDefault="00261E7B" w:rsidP="005A3E0B">
            <w:pPr>
              <w:pStyle w:val="Title"/>
            </w:pPr>
            <w:r w:rsidRPr="00320ECB">
              <w:t xml:space="preserve"> </w:t>
            </w:r>
            <w:r w:rsidR="008604FB">
              <w:t>BILAL MOHAMMAD</w:t>
            </w:r>
            <w:r>
              <w:t xml:space="preserve"> </w:t>
            </w:r>
          </w:p>
          <w:p w:rsidR="000C1E3A" w:rsidRPr="000C1E3A" w:rsidRDefault="000C1E3A" w:rsidP="000C1E3A"/>
          <w:p w:rsidR="00B62B99" w:rsidRPr="00173B36" w:rsidRDefault="008604FB" w:rsidP="008604FB">
            <w:pPr>
              <w:pStyle w:val="Subtitle"/>
            </w:pPr>
            <w:r>
              <w:t>SOFTWARE TEST ENGINEER</w:t>
            </w:r>
          </w:p>
        </w:tc>
        <w:tc>
          <w:tcPr>
            <w:tcW w:w="28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</w:tr>
      <w:tr w:rsidR="00173B36" w:rsidRPr="00320ECB" w:rsidTr="008E63AA">
        <w:trPr>
          <w:trHeight w:val="252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173B36" w:rsidRDefault="004A4C74" w:rsidP="005A3E0B"/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173B36" w:rsidRDefault="004A4C74" w:rsidP="005A3E0B"/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173B36" w:rsidRDefault="004A4C74" w:rsidP="001E5794">
            <w:pPr>
              <w:pStyle w:val="NoSpacing"/>
            </w:pPr>
          </w:p>
        </w:tc>
        <w:tc>
          <w:tcPr>
            <w:tcW w:w="28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173B36" w:rsidRDefault="004A4C74" w:rsidP="005A3E0B"/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173B36" w:rsidRDefault="004A4C74" w:rsidP="005A3E0B"/>
        </w:tc>
      </w:tr>
      <w:tr w:rsidR="00F91753" w:rsidRPr="00320ECB" w:rsidTr="008E63AA">
        <w:trPr>
          <w:trHeight w:val="446"/>
        </w:trPr>
        <w:tc>
          <w:tcPr>
            <w:tcW w:w="11624" w:type="dxa"/>
            <w:gridSpan w:val="6"/>
            <w:tcBorders>
              <w:top w:val="nil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</w:tr>
      <w:tr w:rsidR="00686284" w:rsidRPr="00320ECB" w:rsidTr="008E63AA">
        <w:trPr>
          <w:trHeight w:val="2160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272060749"/>
              <w:placeholder>
                <w:docPart w:val="C58B5B0AE353443789F089BD6E887ADE"/>
              </w:placeholder>
              <w:temporary/>
              <w:showingPlcHdr/>
              <w15:appearance w15:val="hidden"/>
            </w:sdtPr>
            <w:sdtEndPr/>
            <w:sdtContent>
              <w:p w:rsidR="00792D43" w:rsidRPr="00173B36" w:rsidRDefault="00FF673C" w:rsidP="00F53B71">
                <w:pPr>
                  <w:pStyle w:val="Heading1"/>
                  <w:outlineLvl w:val="0"/>
                </w:pPr>
                <w:r w:rsidRPr="00173B36">
                  <w:t>CONTACT</w:t>
                </w:r>
              </w:p>
            </w:sdtContent>
          </w:sdt>
          <w:p w:rsidR="003E1692" w:rsidRPr="00173B36" w:rsidRDefault="003E1692" w:rsidP="00F53B71">
            <w:pPr>
              <w:pStyle w:val="NoSpacing"/>
            </w:pPr>
          </w:p>
          <w:p w:rsidR="00792D43" w:rsidRPr="00057432" w:rsidRDefault="00F53B71" w:rsidP="00057432">
            <w:pPr>
              <w:pStyle w:val="Contact"/>
              <w:framePr w:wrap="auto" w:vAnchor="margin" w:xAlign="left" w:yAlign="inline"/>
              <w:numPr>
                <w:ilvl w:val="0"/>
                <w:numId w:val="2"/>
              </w:numPr>
              <w:suppressOverlap w:val="0"/>
              <w:rPr>
                <w:sz w:val="22"/>
                <w:szCs w:val="22"/>
              </w:rPr>
            </w:pPr>
            <w:r w:rsidRPr="00057432">
              <w:rPr>
                <w:sz w:val="22"/>
                <w:szCs w:val="22"/>
              </w:rPr>
              <w:t xml:space="preserve"> </w:t>
            </w:r>
            <w:r w:rsidR="00057432" w:rsidRPr="00057432">
              <w:rPr>
                <w:sz w:val="22"/>
                <w:szCs w:val="22"/>
              </w:rPr>
              <w:t>+91 8008756992</w:t>
            </w:r>
          </w:p>
          <w:p w:rsidR="00792D43" w:rsidRPr="00057432" w:rsidRDefault="00057432" w:rsidP="00057432">
            <w:pPr>
              <w:pStyle w:val="Contact"/>
              <w:framePr w:wrap="auto" w:vAnchor="margin" w:xAlign="left" w:yAlign="inline"/>
              <w:numPr>
                <w:ilvl w:val="0"/>
                <w:numId w:val="2"/>
              </w:numPr>
              <w:suppressOverlap w:val="0"/>
              <w:rPr>
                <w:sz w:val="22"/>
                <w:szCs w:val="22"/>
              </w:rPr>
            </w:pPr>
            <w:r w:rsidRPr="00057432">
              <w:rPr>
                <w:sz w:val="22"/>
                <w:szCs w:val="22"/>
              </w:rPr>
              <w:t>https://www.linkedin.com/in/bilal-mohammad-552b0b159/</w:t>
            </w:r>
          </w:p>
          <w:p w:rsidR="00686284" w:rsidRPr="00173B36" w:rsidRDefault="00057432" w:rsidP="00605F63">
            <w:pPr>
              <w:pStyle w:val="Contact"/>
              <w:framePr w:wrap="auto" w:vAnchor="margin" w:xAlign="left" w:yAlign="inline"/>
              <w:numPr>
                <w:ilvl w:val="0"/>
                <w:numId w:val="2"/>
              </w:numPr>
              <w:suppressOverlap w:val="0"/>
            </w:pPr>
            <w:r w:rsidRPr="00057432">
              <w:rPr>
                <w:sz w:val="22"/>
                <w:szCs w:val="22"/>
              </w:rPr>
              <w:t xml:space="preserve">BILALROSHAN5@GMAIL.COM </w:t>
            </w:r>
            <w:r w:rsidR="00F53B71" w:rsidRPr="00057432">
              <w:rPr>
                <w:sz w:val="22"/>
                <w:szCs w:val="22"/>
              </w:rPr>
              <w:t xml:space="preserve"> </w:t>
            </w:r>
          </w:p>
        </w:tc>
        <w:tc>
          <w:tcPr>
            <w:tcW w:w="7244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</w:tcPr>
          <w:sdt>
            <w:sdtPr>
              <w:id w:val="-447008296"/>
              <w:placeholder>
                <w:docPart w:val="234DAC76779B49EEA57A4DBA98259D5A"/>
              </w:placeholder>
              <w:temporary/>
              <w:showingPlcHdr/>
              <w15:appearance w15:val="hidden"/>
            </w:sdtPr>
            <w:sdtEndPr/>
            <w:sdtContent>
              <w:p w:rsidR="008C78F5" w:rsidRPr="00173B36" w:rsidRDefault="00FF673C" w:rsidP="00FF673C">
                <w:pPr>
                  <w:pStyle w:val="Heading1"/>
                  <w:outlineLvl w:val="0"/>
                </w:pPr>
                <w:r w:rsidRPr="00173B36">
                  <w:t>PROFILE</w:t>
                </w:r>
              </w:p>
            </w:sdtContent>
          </w:sdt>
          <w:p w:rsidR="002A71AA" w:rsidRDefault="002A71AA" w:rsidP="002A71AA">
            <w:pPr>
              <w:pStyle w:val="NoSpacing"/>
              <w:rPr>
                <w:sz w:val="22"/>
                <w:szCs w:val="22"/>
              </w:rPr>
            </w:pPr>
          </w:p>
          <w:p w:rsidR="002A71AA" w:rsidRDefault="002A71AA" w:rsidP="002A71AA">
            <w:pPr>
              <w:pStyle w:val="NoSpacing"/>
              <w:rPr>
                <w:sz w:val="22"/>
                <w:szCs w:val="22"/>
              </w:rPr>
            </w:pPr>
          </w:p>
          <w:p w:rsidR="002A71AA" w:rsidRPr="00DC07E1" w:rsidRDefault="002A71AA" w:rsidP="002A71AA">
            <w:pPr>
              <w:pStyle w:val="NoSpacing"/>
              <w:rPr>
                <w:color w:val="666666" w:themeColor="background2"/>
                <w:sz w:val="22"/>
                <w:szCs w:val="22"/>
              </w:rPr>
            </w:pPr>
            <w:r w:rsidRPr="00DC07E1">
              <w:rPr>
                <w:color w:val="666666" w:themeColor="background2"/>
                <w:sz w:val="22"/>
                <w:szCs w:val="22"/>
              </w:rPr>
              <w:t>Industrious Quality Engineer offering 4.5 years of positive experience in the Software testing life cycle. Well-versed in devising quality assurance strategies and evaluating current processes.</w:t>
            </w:r>
          </w:p>
          <w:p w:rsidR="002A71AA" w:rsidRPr="00DC07E1" w:rsidRDefault="002A71AA" w:rsidP="002A71AA">
            <w:pPr>
              <w:rPr>
                <w:sz w:val="22"/>
                <w:szCs w:val="22"/>
              </w:rPr>
            </w:pPr>
            <w:r w:rsidRPr="00DC07E1">
              <w:rPr>
                <w:sz w:val="22"/>
                <w:szCs w:val="22"/>
              </w:rPr>
              <w:t xml:space="preserve">Well-versed in working within Agile and Scrum methodologies to complete tasks on tight schedules and within aggressive quality requirements. </w:t>
            </w:r>
          </w:p>
          <w:p w:rsidR="00686284" w:rsidRPr="000E36F0" w:rsidRDefault="002A71AA" w:rsidP="002A71AA">
            <w:pPr>
              <w:rPr>
                <w:sz w:val="22"/>
                <w:szCs w:val="22"/>
              </w:rPr>
            </w:pPr>
            <w:r w:rsidRPr="00DC07E1">
              <w:rPr>
                <w:sz w:val="22"/>
                <w:szCs w:val="22"/>
              </w:rPr>
              <w:t xml:space="preserve">Proficient in implementing Test Automation using </w:t>
            </w:r>
            <w:r w:rsidRPr="00DA289D">
              <w:rPr>
                <w:b/>
                <w:sz w:val="22"/>
                <w:szCs w:val="22"/>
              </w:rPr>
              <w:t>Protractor</w:t>
            </w:r>
            <w:r w:rsidRPr="00DC07E1">
              <w:rPr>
                <w:sz w:val="22"/>
                <w:szCs w:val="22"/>
              </w:rPr>
              <w:t xml:space="preserve"> and </w:t>
            </w:r>
            <w:r w:rsidRPr="00DA289D">
              <w:rPr>
                <w:b/>
                <w:sz w:val="22"/>
                <w:szCs w:val="22"/>
              </w:rPr>
              <w:t>Postman</w:t>
            </w:r>
            <w:r w:rsidRPr="00DC07E1">
              <w:rPr>
                <w:sz w:val="22"/>
                <w:szCs w:val="22"/>
              </w:rPr>
              <w:t>.</w:t>
            </w:r>
          </w:p>
        </w:tc>
      </w:tr>
      <w:tr w:rsidR="00F716E1" w:rsidRPr="00320ECB" w:rsidTr="008E63AA"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:rsidR="00F716E1" w:rsidRPr="00173B36" w:rsidRDefault="00210744" w:rsidP="00FF673C">
            <w:pPr>
              <w:pStyle w:val="Heading1"/>
              <w:outlineLvl w:val="0"/>
            </w:pPr>
            <w:r>
              <w:t>TOOLS</w:t>
            </w:r>
          </w:p>
          <w:p w:rsidR="00F53B71" w:rsidRPr="00173B36" w:rsidRDefault="00F53B71" w:rsidP="00F53B71">
            <w:pPr>
              <w:pStyle w:val="NoSpacing"/>
            </w:pPr>
          </w:p>
          <w:p w:rsidR="00C42C67" w:rsidRPr="00C42C67" w:rsidRDefault="00E6568D" w:rsidP="00C42C67">
            <w:pPr>
              <w:pStyle w:val="ListParagraph"/>
              <w:rPr>
                <w:color w:val="666666" w:themeColor="background2"/>
              </w:rPr>
            </w:pPr>
            <w:r w:rsidRPr="00C20B7A">
              <w:rPr>
                <w:color w:val="666666" w:themeColor="background2"/>
              </w:rPr>
              <w:t>PROTRACTOR -</w:t>
            </w:r>
            <w:r w:rsidR="00C42C67">
              <w:rPr>
                <w:color w:val="666666" w:themeColor="background2"/>
              </w:rPr>
              <w:t xml:space="preserve"> Cucumber</w:t>
            </w:r>
          </w:p>
          <w:p w:rsidR="00210744" w:rsidRPr="00C20B7A" w:rsidRDefault="00210744" w:rsidP="00210744">
            <w:pPr>
              <w:pStyle w:val="ListParagraph"/>
              <w:rPr>
                <w:color w:val="666666" w:themeColor="background2"/>
              </w:rPr>
            </w:pPr>
            <w:r w:rsidRPr="00C20B7A">
              <w:rPr>
                <w:color w:val="666666" w:themeColor="background2"/>
              </w:rPr>
              <w:t>postman</w:t>
            </w:r>
          </w:p>
          <w:p w:rsidR="00007AEF" w:rsidRPr="00C20B7A" w:rsidRDefault="001C5507" w:rsidP="00210744">
            <w:pPr>
              <w:pStyle w:val="ListParagraph"/>
              <w:rPr>
                <w:color w:val="666666" w:themeColor="background2"/>
              </w:rPr>
            </w:pPr>
            <w:r w:rsidRPr="00C20B7A">
              <w:rPr>
                <w:color w:val="666666" w:themeColor="background2"/>
              </w:rPr>
              <w:t>JIRA,</w:t>
            </w:r>
            <w:r w:rsidR="00007AEF" w:rsidRPr="00C20B7A">
              <w:rPr>
                <w:color w:val="666666" w:themeColor="background2"/>
              </w:rPr>
              <w:t xml:space="preserve"> VERSION ONE </w:t>
            </w:r>
          </w:p>
          <w:p w:rsidR="00210744" w:rsidRPr="00C20B7A" w:rsidRDefault="00D47B5E" w:rsidP="00210744">
            <w:pPr>
              <w:pStyle w:val="ListParagraph"/>
              <w:rPr>
                <w:color w:val="666666" w:themeColor="background2"/>
              </w:rPr>
            </w:pPr>
            <w:r w:rsidRPr="00C20B7A">
              <w:rPr>
                <w:color w:val="666666" w:themeColor="background2"/>
              </w:rPr>
              <w:t>BROWSER STACK</w:t>
            </w:r>
          </w:p>
          <w:p w:rsidR="00D47B5E" w:rsidRPr="00C20B7A" w:rsidRDefault="00D47B5E" w:rsidP="00210744">
            <w:pPr>
              <w:pStyle w:val="ListParagraph"/>
              <w:rPr>
                <w:color w:val="666666" w:themeColor="background2"/>
              </w:rPr>
            </w:pPr>
            <w:r w:rsidRPr="00C20B7A">
              <w:rPr>
                <w:color w:val="666666" w:themeColor="background2"/>
              </w:rPr>
              <w:t>GIT, BIT BUCKET</w:t>
            </w:r>
          </w:p>
          <w:p w:rsidR="00D47B5E" w:rsidRPr="00173B36" w:rsidRDefault="00D47B5E" w:rsidP="00210744">
            <w:pPr>
              <w:pStyle w:val="ListParagraph"/>
            </w:pPr>
            <w:r w:rsidRPr="00C20B7A">
              <w:rPr>
                <w:color w:val="666666" w:themeColor="background2"/>
              </w:rPr>
              <w:t>JENKINS</w:t>
            </w:r>
          </w:p>
        </w:tc>
        <w:tc>
          <w:tcPr>
            <w:tcW w:w="7244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right w:val="single" w:sz="4" w:space="0" w:color="auto"/>
            </w:tcBorders>
            <w:shd w:val="clear" w:color="auto" w:fill="auto"/>
          </w:tcPr>
          <w:sdt>
            <w:sdtPr>
              <w:rPr>
                <w:sz w:val="22"/>
                <w:szCs w:val="22"/>
              </w:rPr>
              <w:id w:val="1888525358"/>
              <w:placeholder>
                <w:docPart w:val="708451ECFBFF4A40A1DF5B6285B2EB02"/>
              </w:placeholder>
              <w:temporary/>
              <w:showingPlcHdr/>
              <w15:appearance w15:val="hidden"/>
            </w:sdtPr>
            <w:sdtEndPr/>
            <w:sdtContent>
              <w:p w:rsidR="00F716E1" w:rsidRPr="001B168E" w:rsidRDefault="00FF673C" w:rsidP="00FF673C">
                <w:pPr>
                  <w:pStyle w:val="Heading1"/>
                  <w:outlineLvl w:val="0"/>
                  <w:rPr>
                    <w:sz w:val="22"/>
                    <w:szCs w:val="22"/>
                  </w:rPr>
                </w:pPr>
                <w:r w:rsidRPr="001B168E">
                  <w:rPr>
                    <w:sz w:val="22"/>
                    <w:szCs w:val="22"/>
                  </w:rPr>
                  <w:t>EXPERIENCE</w:t>
                </w:r>
              </w:p>
            </w:sdtContent>
          </w:sdt>
          <w:p w:rsidR="00F53B71" w:rsidRPr="001B168E" w:rsidRDefault="00F53B71" w:rsidP="00F53B71">
            <w:pPr>
              <w:pStyle w:val="NoSpacing"/>
              <w:rPr>
                <w:sz w:val="22"/>
                <w:szCs w:val="22"/>
              </w:rPr>
            </w:pPr>
          </w:p>
          <w:p w:rsidR="001B168E" w:rsidRDefault="001B168E" w:rsidP="00B54AD3">
            <w:pPr>
              <w:rPr>
                <w:rFonts w:eastAsiaTheme="majorEastAsia" w:cstheme="majorBidi"/>
                <w:color w:val="5E7697" w:themeColor="accent1"/>
                <w:sz w:val="22"/>
                <w:szCs w:val="22"/>
              </w:rPr>
            </w:pPr>
            <w:r w:rsidRPr="001B168E">
              <w:rPr>
                <w:rFonts w:eastAsiaTheme="majorEastAsia" w:cstheme="majorBidi"/>
                <w:color w:val="5E7697" w:themeColor="accent1"/>
                <w:sz w:val="22"/>
                <w:szCs w:val="22"/>
              </w:rPr>
              <w:t>July 2019 – Present: Dorling Kindersl</w:t>
            </w:r>
            <w:r>
              <w:rPr>
                <w:rFonts w:eastAsiaTheme="majorEastAsia" w:cstheme="majorBidi"/>
                <w:color w:val="5E7697" w:themeColor="accent1"/>
                <w:sz w:val="22"/>
                <w:szCs w:val="22"/>
              </w:rPr>
              <w:t xml:space="preserve">ey India </w:t>
            </w:r>
          </w:p>
          <w:p w:rsidR="000924AB" w:rsidRPr="00DC07E1" w:rsidRDefault="001B168E" w:rsidP="00B54AD3">
            <w:pPr>
              <w:rPr>
                <w:sz w:val="22"/>
                <w:szCs w:val="22"/>
              </w:rPr>
            </w:pPr>
            <w:r w:rsidRPr="00DC07E1">
              <w:rPr>
                <w:sz w:val="22"/>
                <w:szCs w:val="22"/>
              </w:rPr>
              <w:t xml:space="preserve">As </w:t>
            </w:r>
            <w:r w:rsidR="00E6568D" w:rsidRPr="00DC07E1">
              <w:rPr>
                <w:sz w:val="22"/>
                <w:szCs w:val="22"/>
              </w:rPr>
              <w:t>a</w:t>
            </w:r>
            <w:r w:rsidR="00E6568D">
              <w:rPr>
                <w:sz w:val="22"/>
                <w:szCs w:val="22"/>
              </w:rPr>
              <w:t xml:space="preserve"> Senior</w:t>
            </w:r>
            <w:r w:rsidR="00245776">
              <w:rPr>
                <w:sz w:val="22"/>
                <w:szCs w:val="22"/>
              </w:rPr>
              <w:t xml:space="preserve"> </w:t>
            </w:r>
            <w:r w:rsidRPr="00DC07E1">
              <w:rPr>
                <w:sz w:val="22"/>
                <w:szCs w:val="22"/>
              </w:rPr>
              <w:t xml:space="preserve">test engineer for Dorling Kindersley, </w:t>
            </w:r>
          </w:p>
          <w:p w:rsidR="000924AB" w:rsidRPr="00DC07E1" w:rsidRDefault="001B168E" w:rsidP="00B54AD3">
            <w:pPr>
              <w:rPr>
                <w:sz w:val="22"/>
                <w:szCs w:val="22"/>
              </w:rPr>
            </w:pPr>
            <w:r w:rsidRPr="00DC07E1">
              <w:rPr>
                <w:sz w:val="22"/>
                <w:szCs w:val="22"/>
              </w:rPr>
              <w:t xml:space="preserve">my responsibilities are </w:t>
            </w:r>
            <w:r w:rsidR="000924AB" w:rsidRPr="00DC07E1">
              <w:rPr>
                <w:sz w:val="22"/>
                <w:szCs w:val="22"/>
              </w:rPr>
              <w:t>to:</w:t>
            </w:r>
          </w:p>
          <w:p w:rsidR="001B168E" w:rsidRPr="00DC07E1" w:rsidRDefault="001B168E" w:rsidP="00B54AD3">
            <w:pPr>
              <w:rPr>
                <w:sz w:val="22"/>
                <w:szCs w:val="22"/>
              </w:rPr>
            </w:pPr>
            <w:r w:rsidRPr="00DC07E1">
              <w:rPr>
                <w:sz w:val="22"/>
                <w:szCs w:val="22"/>
              </w:rPr>
              <w:t>1. Gather requirements from the Product managers and interact with ground teams about the usage of the application</w:t>
            </w:r>
            <w:r w:rsidR="00EA287A" w:rsidRPr="00DC07E1">
              <w:rPr>
                <w:sz w:val="22"/>
                <w:szCs w:val="22"/>
              </w:rPr>
              <w:t>s</w:t>
            </w:r>
            <w:r w:rsidRPr="00DC07E1">
              <w:rPr>
                <w:sz w:val="22"/>
                <w:szCs w:val="22"/>
              </w:rPr>
              <w:t xml:space="preserve"> to be developed. </w:t>
            </w:r>
          </w:p>
          <w:p w:rsidR="001B168E" w:rsidRPr="00DC07E1" w:rsidRDefault="001B168E" w:rsidP="00B54AD3">
            <w:pPr>
              <w:rPr>
                <w:sz w:val="22"/>
                <w:szCs w:val="22"/>
              </w:rPr>
            </w:pPr>
            <w:r w:rsidRPr="00DC07E1">
              <w:rPr>
                <w:sz w:val="22"/>
                <w:szCs w:val="22"/>
              </w:rPr>
              <w:t xml:space="preserve">2. Develop manual tests of web applications both internal and external to DK using </w:t>
            </w:r>
            <w:r w:rsidRPr="00E64736">
              <w:rPr>
                <w:b/>
                <w:sz w:val="22"/>
                <w:szCs w:val="22"/>
              </w:rPr>
              <w:t>JIRA</w:t>
            </w:r>
            <w:r w:rsidRPr="00DC07E1">
              <w:rPr>
                <w:sz w:val="22"/>
                <w:szCs w:val="22"/>
              </w:rPr>
              <w:t>.</w:t>
            </w:r>
          </w:p>
          <w:p w:rsidR="001B168E" w:rsidRPr="00DC07E1" w:rsidRDefault="001B168E" w:rsidP="00B54AD3">
            <w:pPr>
              <w:rPr>
                <w:sz w:val="22"/>
                <w:szCs w:val="22"/>
              </w:rPr>
            </w:pPr>
            <w:r w:rsidRPr="00DC07E1">
              <w:rPr>
                <w:sz w:val="22"/>
                <w:szCs w:val="22"/>
              </w:rPr>
              <w:t xml:space="preserve"> 3. Design, script, and execute automation test suites using the protractor cucumber </w:t>
            </w:r>
            <w:r w:rsidRPr="00E64736">
              <w:rPr>
                <w:b/>
                <w:sz w:val="22"/>
                <w:szCs w:val="22"/>
              </w:rPr>
              <w:t>framework</w:t>
            </w:r>
            <w:r w:rsidRPr="00DC07E1">
              <w:rPr>
                <w:sz w:val="22"/>
                <w:szCs w:val="22"/>
              </w:rPr>
              <w:t>.</w:t>
            </w:r>
          </w:p>
          <w:p w:rsidR="001B168E" w:rsidRPr="00DC07E1" w:rsidRDefault="001B168E" w:rsidP="00B54AD3">
            <w:pPr>
              <w:rPr>
                <w:sz w:val="22"/>
                <w:szCs w:val="22"/>
              </w:rPr>
            </w:pPr>
            <w:r w:rsidRPr="00DC07E1">
              <w:rPr>
                <w:sz w:val="22"/>
                <w:szCs w:val="22"/>
              </w:rPr>
              <w:t xml:space="preserve"> 4. Manually test API's and automate them using Postman </w:t>
            </w:r>
          </w:p>
          <w:p w:rsidR="001B168E" w:rsidRPr="00DC07E1" w:rsidRDefault="001B168E" w:rsidP="00B54AD3">
            <w:pPr>
              <w:rPr>
                <w:sz w:val="22"/>
                <w:szCs w:val="22"/>
              </w:rPr>
            </w:pPr>
            <w:r w:rsidRPr="00DC07E1">
              <w:rPr>
                <w:sz w:val="22"/>
                <w:szCs w:val="22"/>
              </w:rPr>
              <w:t xml:space="preserve">5. Design &amp; Develop a cross-browser test using </w:t>
            </w:r>
            <w:r w:rsidRPr="00E64736">
              <w:rPr>
                <w:b/>
                <w:sz w:val="22"/>
                <w:szCs w:val="22"/>
              </w:rPr>
              <w:t>Browser stack</w:t>
            </w:r>
          </w:p>
          <w:p w:rsidR="001B168E" w:rsidRPr="00DC07E1" w:rsidRDefault="001B168E" w:rsidP="00B54AD3">
            <w:pPr>
              <w:rPr>
                <w:sz w:val="22"/>
                <w:szCs w:val="22"/>
              </w:rPr>
            </w:pPr>
            <w:r w:rsidRPr="00DC07E1">
              <w:rPr>
                <w:sz w:val="22"/>
                <w:szCs w:val="22"/>
              </w:rPr>
              <w:t xml:space="preserve"> 6. Design test aut</w:t>
            </w:r>
            <w:r w:rsidR="0037378A" w:rsidRPr="00DC07E1">
              <w:rPr>
                <w:sz w:val="22"/>
                <w:szCs w:val="22"/>
              </w:rPr>
              <w:t>omation framework by integrating</w:t>
            </w:r>
            <w:r w:rsidRPr="00DC07E1">
              <w:rPr>
                <w:sz w:val="22"/>
                <w:szCs w:val="22"/>
              </w:rPr>
              <w:t xml:space="preserve"> protractor, </w:t>
            </w:r>
            <w:r w:rsidRPr="00E64736">
              <w:rPr>
                <w:b/>
                <w:sz w:val="22"/>
                <w:szCs w:val="22"/>
              </w:rPr>
              <w:t>Jenkins</w:t>
            </w:r>
            <w:r w:rsidRPr="00DC07E1">
              <w:rPr>
                <w:sz w:val="22"/>
                <w:szCs w:val="22"/>
              </w:rPr>
              <w:t xml:space="preserve">, </w:t>
            </w:r>
            <w:r w:rsidRPr="00E64736">
              <w:rPr>
                <w:b/>
                <w:sz w:val="22"/>
                <w:szCs w:val="22"/>
              </w:rPr>
              <w:t>bit</w:t>
            </w:r>
            <w:r w:rsidR="00DF5EF6" w:rsidRPr="00E64736">
              <w:rPr>
                <w:b/>
                <w:sz w:val="22"/>
                <w:szCs w:val="22"/>
              </w:rPr>
              <w:t xml:space="preserve"> </w:t>
            </w:r>
            <w:r w:rsidR="00052921" w:rsidRPr="00E64736">
              <w:rPr>
                <w:b/>
                <w:sz w:val="22"/>
                <w:szCs w:val="22"/>
              </w:rPr>
              <w:t>bucket and</w:t>
            </w:r>
            <w:r w:rsidRPr="00E64736">
              <w:rPr>
                <w:b/>
                <w:sz w:val="22"/>
                <w:szCs w:val="22"/>
              </w:rPr>
              <w:t xml:space="preserve"> Slack</w:t>
            </w:r>
            <w:r w:rsidRPr="00DC07E1">
              <w:rPr>
                <w:sz w:val="22"/>
                <w:szCs w:val="22"/>
              </w:rPr>
              <w:t xml:space="preserve"> for report sharing. </w:t>
            </w:r>
          </w:p>
          <w:p w:rsidR="00A52AE5" w:rsidRPr="00DC07E1" w:rsidRDefault="001B168E" w:rsidP="00B54AD3">
            <w:pPr>
              <w:rPr>
                <w:sz w:val="22"/>
                <w:szCs w:val="22"/>
              </w:rPr>
            </w:pPr>
            <w:r w:rsidRPr="00DC07E1">
              <w:rPr>
                <w:sz w:val="22"/>
                <w:szCs w:val="22"/>
              </w:rPr>
              <w:t xml:space="preserve">7. Develop test on DKs </w:t>
            </w:r>
            <w:r w:rsidRPr="003B4827">
              <w:rPr>
                <w:b/>
                <w:sz w:val="22"/>
                <w:szCs w:val="22"/>
              </w:rPr>
              <w:t>CMS</w:t>
            </w:r>
            <w:r w:rsidRPr="00DC07E1">
              <w:rPr>
                <w:sz w:val="22"/>
                <w:szCs w:val="22"/>
              </w:rPr>
              <w:t xml:space="preserve"> (Content management system)</w:t>
            </w:r>
          </w:p>
          <w:p w:rsidR="00A52AE5" w:rsidRPr="00DC07E1" w:rsidRDefault="001B168E" w:rsidP="00B54AD3">
            <w:pPr>
              <w:rPr>
                <w:rFonts w:eastAsiaTheme="majorEastAsia" w:cstheme="majorBidi"/>
                <w:sz w:val="22"/>
                <w:szCs w:val="22"/>
              </w:rPr>
            </w:pPr>
            <w:r w:rsidRPr="00DC07E1">
              <w:rPr>
                <w:rFonts w:eastAsiaTheme="majorEastAsia" w:cstheme="majorBidi"/>
                <w:sz w:val="22"/>
                <w:szCs w:val="22"/>
              </w:rPr>
              <w:t xml:space="preserve"> </w:t>
            </w:r>
          </w:p>
          <w:p w:rsidR="00F51E3E" w:rsidRPr="001B168E" w:rsidRDefault="00A52AE5" w:rsidP="00A52AE5">
            <w:pPr>
              <w:pStyle w:val="Heading2"/>
              <w:outlineLvl w:val="1"/>
              <w:rPr>
                <w:sz w:val="22"/>
                <w:szCs w:val="22"/>
              </w:rPr>
            </w:pPr>
            <w:r w:rsidRPr="00A52AE5">
              <w:rPr>
                <w:sz w:val="22"/>
                <w:szCs w:val="22"/>
              </w:rPr>
              <w:t xml:space="preserve">October 2016 – June </w:t>
            </w:r>
            <w:r>
              <w:rPr>
                <w:sz w:val="22"/>
                <w:szCs w:val="22"/>
              </w:rPr>
              <w:t>2019: Tata consultancy services</w:t>
            </w:r>
          </w:p>
          <w:p w:rsidR="005301A8" w:rsidRPr="00DC07E1" w:rsidRDefault="005301A8" w:rsidP="000E36F0">
            <w:pPr>
              <w:rPr>
                <w:rFonts w:eastAsiaTheme="majorEastAsia" w:cstheme="majorBidi"/>
                <w:sz w:val="22"/>
                <w:szCs w:val="22"/>
              </w:rPr>
            </w:pPr>
            <w:r w:rsidRPr="00DC07E1">
              <w:rPr>
                <w:rFonts w:eastAsiaTheme="majorEastAsia" w:cstheme="majorBidi"/>
                <w:sz w:val="22"/>
                <w:szCs w:val="22"/>
              </w:rPr>
              <w:t xml:space="preserve">At TCS I worked for Delta Airlines as an Assistant system engineer where my primary responsibility is to test the Fleet Data management applications. </w:t>
            </w:r>
          </w:p>
          <w:p w:rsidR="000D6184" w:rsidRDefault="000D6184" w:rsidP="000E36F0">
            <w:pPr>
              <w:rPr>
                <w:rFonts w:eastAsiaTheme="majorEastAsia" w:cstheme="majorBidi"/>
                <w:color w:val="000000" w:themeColor="text1"/>
                <w:sz w:val="22"/>
                <w:szCs w:val="22"/>
              </w:rPr>
            </w:pPr>
          </w:p>
          <w:p w:rsidR="005301A8" w:rsidRPr="00682637" w:rsidRDefault="005301A8" w:rsidP="000E36F0">
            <w:pPr>
              <w:rPr>
                <w:rFonts w:eastAsiaTheme="majorEastAsia" w:cstheme="majorBidi"/>
                <w:sz w:val="22"/>
                <w:szCs w:val="22"/>
              </w:rPr>
            </w:pPr>
            <w:r w:rsidRPr="00682637">
              <w:rPr>
                <w:rFonts w:eastAsiaTheme="majorEastAsia" w:cstheme="majorBidi"/>
                <w:sz w:val="22"/>
                <w:szCs w:val="22"/>
              </w:rPr>
              <w:t xml:space="preserve">My responsibilities include  </w:t>
            </w:r>
          </w:p>
          <w:p w:rsidR="005301A8" w:rsidRPr="00682637" w:rsidRDefault="005301A8" w:rsidP="000E36F0">
            <w:pPr>
              <w:rPr>
                <w:rFonts w:eastAsiaTheme="majorEastAsia" w:cstheme="majorBidi"/>
                <w:sz w:val="22"/>
                <w:szCs w:val="22"/>
              </w:rPr>
            </w:pPr>
            <w:r w:rsidRPr="00682637">
              <w:rPr>
                <w:rFonts w:eastAsiaTheme="majorEastAsia" w:cstheme="majorBidi"/>
                <w:sz w:val="22"/>
                <w:szCs w:val="22"/>
              </w:rPr>
              <w:lastRenderedPageBreak/>
              <w:t>1. Requirement gathering from the Product managers</w:t>
            </w:r>
          </w:p>
          <w:p w:rsidR="005301A8" w:rsidRPr="00682637" w:rsidRDefault="005301A8" w:rsidP="000E36F0">
            <w:pPr>
              <w:rPr>
                <w:rFonts w:eastAsiaTheme="majorEastAsia" w:cstheme="majorBidi"/>
                <w:sz w:val="22"/>
                <w:szCs w:val="22"/>
              </w:rPr>
            </w:pPr>
            <w:r w:rsidRPr="00682637">
              <w:rPr>
                <w:rFonts w:eastAsiaTheme="majorEastAsia" w:cstheme="majorBidi"/>
                <w:sz w:val="22"/>
                <w:szCs w:val="22"/>
              </w:rPr>
              <w:t xml:space="preserve">2. Taking part in Test planning </w:t>
            </w:r>
          </w:p>
          <w:p w:rsidR="005301A8" w:rsidRPr="00682637" w:rsidRDefault="005301A8" w:rsidP="000E36F0">
            <w:pPr>
              <w:rPr>
                <w:rFonts w:eastAsiaTheme="majorEastAsia" w:cstheme="majorBidi"/>
                <w:sz w:val="22"/>
                <w:szCs w:val="22"/>
              </w:rPr>
            </w:pPr>
            <w:r w:rsidRPr="00682637">
              <w:rPr>
                <w:rFonts w:eastAsiaTheme="majorEastAsia" w:cstheme="majorBidi"/>
                <w:sz w:val="22"/>
                <w:szCs w:val="22"/>
              </w:rPr>
              <w:t xml:space="preserve">3. Writing the manual test cases by understanding </w:t>
            </w:r>
            <w:r w:rsidR="000F0CDD">
              <w:rPr>
                <w:rFonts w:eastAsiaTheme="majorEastAsia" w:cstheme="majorBidi"/>
                <w:sz w:val="22"/>
                <w:szCs w:val="22"/>
              </w:rPr>
              <w:t xml:space="preserve">       </w:t>
            </w:r>
            <w:r w:rsidRPr="00682637">
              <w:rPr>
                <w:rFonts w:eastAsiaTheme="majorEastAsia" w:cstheme="majorBidi"/>
                <w:sz w:val="22"/>
                <w:szCs w:val="22"/>
              </w:rPr>
              <w:t xml:space="preserve">wireframes in Jira and Version One </w:t>
            </w:r>
          </w:p>
          <w:p w:rsidR="005301A8" w:rsidRPr="00682637" w:rsidRDefault="005301A8" w:rsidP="000E36F0">
            <w:pPr>
              <w:rPr>
                <w:rFonts w:eastAsiaTheme="majorEastAsia" w:cstheme="majorBidi"/>
                <w:sz w:val="22"/>
                <w:szCs w:val="22"/>
              </w:rPr>
            </w:pPr>
            <w:r w:rsidRPr="00682637">
              <w:rPr>
                <w:rFonts w:eastAsiaTheme="majorEastAsia" w:cstheme="majorBidi"/>
                <w:sz w:val="22"/>
                <w:szCs w:val="22"/>
              </w:rPr>
              <w:t xml:space="preserve">4. Attending the agile ceremonies (Planning, stand up, review and Retro) </w:t>
            </w:r>
          </w:p>
          <w:p w:rsidR="005301A8" w:rsidRPr="00682637" w:rsidRDefault="005301A8" w:rsidP="000E36F0">
            <w:pPr>
              <w:rPr>
                <w:rFonts w:eastAsiaTheme="majorEastAsia" w:cstheme="majorBidi"/>
                <w:sz w:val="22"/>
                <w:szCs w:val="22"/>
              </w:rPr>
            </w:pPr>
            <w:r w:rsidRPr="00682637">
              <w:rPr>
                <w:rFonts w:eastAsiaTheme="majorEastAsia" w:cstheme="majorBidi"/>
                <w:sz w:val="22"/>
                <w:szCs w:val="22"/>
              </w:rPr>
              <w:t>5. Executing smoke, sanity and regression tests on QA and Pre prod environment.</w:t>
            </w:r>
          </w:p>
          <w:p w:rsidR="005301A8" w:rsidRPr="00682637" w:rsidRDefault="005301A8" w:rsidP="000E36F0">
            <w:pPr>
              <w:rPr>
                <w:rFonts w:eastAsiaTheme="majorEastAsia" w:cstheme="majorBidi"/>
                <w:sz w:val="22"/>
                <w:szCs w:val="22"/>
              </w:rPr>
            </w:pPr>
            <w:r w:rsidRPr="00682637">
              <w:rPr>
                <w:rFonts w:eastAsiaTheme="majorEastAsia" w:cstheme="majorBidi"/>
                <w:sz w:val="22"/>
                <w:szCs w:val="22"/>
              </w:rPr>
              <w:t>6. Writing and executing automation test cases using Protractor</w:t>
            </w:r>
          </w:p>
          <w:p w:rsidR="005301A8" w:rsidRPr="00682637" w:rsidRDefault="000F0CDD" w:rsidP="000E36F0">
            <w:pPr>
              <w:rPr>
                <w:rFonts w:eastAsiaTheme="majorEastAsia" w:cstheme="majorBidi"/>
                <w:sz w:val="22"/>
                <w:szCs w:val="22"/>
              </w:rPr>
            </w:pPr>
            <w:r>
              <w:rPr>
                <w:rFonts w:eastAsiaTheme="majorEastAsia" w:cstheme="majorBidi"/>
                <w:sz w:val="22"/>
                <w:szCs w:val="22"/>
              </w:rPr>
              <w:t xml:space="preserve"> </w:t>
            </w:r>
            <w:r w:rsidR="005301A8" w:rsidRPr="00682637">
              <w:rPr>
                <w:rFonts w:eastAsiaTheme="majorEastAsia" w:cstheme="majorBidi"/>
                <w:sz w:val="22"/>
                <w:szCs w:val="22"/>
              </w:rPr>
              <w:t xml:space="preserve">7. I was part of the Non-functional testing team based on the project requirement where I carried out performance script creation and Load testing of Micro services  </w:t>
            </w:r>
          </w:p>
          <w:p w:rsidR="000E36F0" w:rsidRDefault="005301A8" w:rsidP="000E36F0">
            <w:pPr>
              <w:rPr>
                <w:rFonts w:eastAsiaTheme="majorEastAsia" w:cstheme="majorBidi"/>
                <w:sz w:val="22"/>
                <w:szCs w:val="22"/>
              </w:rPr>
            </w:pPr>
            <w:r w:rsidRPr="00682637">
              <w:rPr>
                <w:rFonts w:eastAsiaTheme="majorEastAsia" w:cstheme="majorBidi"/>
                <w:sz w:val="22"/>
                <w:szCs w:val="22"/>
              </w:rPr>
              <w:t xml:space="preserve">8. Defect creation and Report generation. </w:t>
            </w:r>
          </w:p>
          <w:p w:rsidR="00FF1062" w:rsidRDefault="00FF1062" w:rsidP="000E36F0">
            <w:pPr>
              <w:rPr>
                <w:rFonts w:eastAsiaTheme="majorEastAsia" w:cstheme="majorBidi"/>
                <w:sz w:val="22"/>
                <w:szCs w:val="22"/>
              </w:rPr>
            </w:pPr>
          </w:p>
          <w:p w:rsidR="001273C3" w:rsidRDefault="001273C3" w:rsidP="000E36F0">
            <w:pPr>
              <w:rPr>
                <w:rFonts w:eastAsiaTheme="majorEastAsia" w:cstheme="majorBidi"/>
                <w:sz w:val="22"/>
                <w:szCs w:val="22"/>
              </w:rPr>
            </w:pPr>
            <w:r>
              <w:rPr>
                <w:rFonts w:eastAsiaTheme="majorEastAsia" w:cstheme="majorBidi"/>
                <w:sz w:val="22"/>
                <w:szCs w:val="22"/>
              </w:rPr>
              <w:t xml:space="preserve">Details as Requested </w:t>
            </w:r>
          </w:p>
          <w:p w:rsidR="00FF1062" w:rsidRDefault="00FF1062" w:rsidP="000E36F0">
            <w:pPr>
              <w:rPr>
                <w:rFonts w:eastAsiaTheme="majorEastAsia" w:cstheme="majorBidi"/>
                <w:sz w:val="22"/>
                <w:szCs w:val="22"/>
              </w:rPr>
            </w:pPr>
            <w:r>
              <w:rPr>
                <w:rFonts w:eastAsiaTheme="majorEastAsia" w:cstheme="majorBidi"/>
                <w:sz w:val="22"/>
                <w:szCs w:val="22"/>
              </w:rPr>
              <w:t>Current CTC: 8.8</w:t>
            </w:r>
          </w:p>
          <w:p w:rsidR="00FF1062" w:rsidRDefault="00FF1062" w:rsidP="000E36F0">
            <w:pPr>
              <w:rPr>
                <w:rFonts w:eastAsiaTheme="majorEastAsia" w:cstheme="majorBidi"/>
                <w:sz w:val="22"/>
                <w:szCs w:val="22"/>
              </w:rPr>
            </w:pPr>
            <w:r>
              <w:rPr>
                <w:rFonts w:eastAsiaTheme="majorEastAsia" w:cstheme="majorBidi"/>
                <w:sz w:val="22"/>
                <w:szCs w:val="22"/>
              </w:rPr>
              <w:t>Expected CTC: 13</w:t>
            </w:r>
          </w:p>
          <w:p w:rsidR="00FF1062" w:rsidRPr="00682637" w:rsidRDefault="00FF1062" w:rsidP="000E36F0">
            <w:pPr>
              <w:rPr>
                <w:sz w:val="22"/>
                <w:szCs w:val="22"/>
              </w:rPr>
            </w:pPr>
            <w:r>
              <w:rPr>
                <w:rFonts w:eastAsiaTheme="majorEastAsia" w:cstheme="majorBidi"/>
                <w:sz w:val="22"/>
                <w:szCs w:val="22"/>
              </w:rPr>
              <w:t>Notice Period: 30 days</w:t>
            </w:r>
          </w:p>
          <w:p w:rsidR="000E36F0" w:rsidRPr="001B168E" w:rsidRDefault="000E36F0" w:rsidP="00546D56">
            <w:pPr>
              <w:shd w:val="clear" w:color="auto" w:fill="FFFFFF"/>
              <w:spacing w:before="0"/>
              <w:rPr>
                <w:sz w:val="22"/>
                <w:szCs w:val="22"/>
              </w:rPr>
            </w:pPr>
          </w:p>
        </w:tc>
      </w:tr>
      <w:tr w:rsidR="00F716E1" w:rsidRPr="00320ECB" w:rsidTr="008E63AA"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072317644"/>
              <w:placeholder>
                <w:docPart w:val="CB73F7D1BEB6494FB1090B2F2FA7EE46"/>
              </w:placeholder>
              <w:temporary/>
              <w:showingPlcHdr/>
              <w15:appearance w15:val="hidden"/>
            </w:sdtPr>
            <w:sdtEndPr/>
            <w:sdtContent>
              <w:p w:rsidR="00F716E1" w:rsidRPr="00173B36" w:rsidRDefault="00FF673C" w:rsidP="00FF673C">
                <w:pPr>
                  <w:pStyle w:val="Heading1"/>
                  <w:outlineLvl w:val="0"/>
                </w:pPr>
                <w:r w:rsidRPr="00173B36">
                  <w:t>EDUCATION</w:t>
                </w:r>
              </w:p>
            </w:sdtContent>
          </w:sdt>
          <w:p w:rsidR="00F53B71" w:rsidRPr="00173B36" w:rsidRDefault="00F53B71" w:rsidP="00F53B71">
            <w:pPr>
              <w:pStyle w:val="NoSpacing"/>
            </w:pPr>
          </w:p>
          <w:p w:rsidR="00F716E1" w:rsidRPr="00173B36" w:rsidRDefault="00425299" w:rsidP="00F53B71">
            <w:pPr>
              <w:pStyle w:val="Heading2"/>
              <w:outlineLvl w:val="1"/>
            </w:pPr>
            <w:r>
              <w:t>B. Tech Mechanical</w:t>
            </w:r>
          </w:p>
          <w:p w:rsidR="00F716E1" w:rsidRPr="00425299" w:rsidRDefault="00425299" w:rsidP="00F53B71">
            <w:pPr>
              <w:pStyle w:val="Date"/>
              <w:rPr>
                <w:sz w:val="22"/>
                <w:szCs w:val="22"/>
              </w:rPr>
            </w:pPr>
            <w:r w:rsidRPr="00425299">
              <w:rPr>
                <w:sz w:val="22"/>
                <w:szCs w:val="22"/>
              </w:rPr>
              <w:t>2012 - 2106</w:t>
            </w:r>
          </w:p>
          <w:p w:rsidR="00F716E1" w:rsidRPr="00173B36" w:rsidRDefault="00425299" w:rsidP="00F53B71">
            <w:r>
              <w:t xml:space="preserve">MVGR College of </w:t>
            </w:r>
            <w:r w:rsidR="0029352E">
              <w:t>engineering JNTUK</w:t>
            </w:r>
          </w:p>
          <w:p w:rsidR="00F716E1" w:rsidRDefault="00F716E1" w:rsidP="00425299">
            <w:pPr>
              <w:pStyle w:val="NoSpacing"/>
            </w:pPr>
          </w:p>
          <w:p w:rsidR="001E2A6B" w:rsidRDefault="001E2A6B" w:rsidP="00425299">
            <w:pPr>
              <w:pStyle w:val="NoSpacing"/>
            </w:pPr>
          </w:p>
          <w:p w:rsidR="00E342A2" w:rsidRDefault="00E342A2" w:rsidP="00425299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bookmarkStart w:id="0" w:name="_GoBack"/>
            <w:bookmarkEnd w:id="0"/>
            <w:r w:rsidRPr="00E342A2">
              <w:rPr>
                <w:rFonts w:asciiTheme="majorHAnsi" w:hAnsiTheme="majorHAnsi"/>
                <w:sz w:val="28"/>
                <w:szCs w:val="28"/>
              </w:rPr>
              <w:t>Accomplishments</w:t>
            </w:r>
          </w:p>
          <w:p w:rsidR="00C20B7A" w:rsidRPr="00C20B7A" w:rsidRDefault="00C20B7A" w:rsidP="00425299">
            <w:pPr>
              <w:pStyle w:val="NoSpacing"/>
              <w:rPr>
                <w:sz w:val="28"/>
                <w:szCs w:val="28"/>
              </w:rPr>
            </w:pPr>
          </w:p>
          <w:p w:rsidR="00B44260" w:rsidRPr="00454F07" w:rsidRDefault="00C20B7A" w:rsidP="00B44260">
            <w:pPr>
              <w:pStyle w:val="NoSpacing"/>
              <w:numPr>
                <w:ilvl w:val="0"/>
                <w:numId w:val="3"/>
              </w:numPr>
              <w:rPr>
                <w:color w:val="666666" w:themeColor="background2"/>
                <w:sz w:val="22"/>
                <w:szCs w:val="22"/>
              </w:rPr>
            </w:pPr>
            <w:r w:rsidRPr="00454F07">
              <w:rPr>
                <w:color w:val="666666" w:themeColor="background2"/>
                <w:sz w:val="22"/>
                <w:szCs w:val="22"/>
              </w:rPr>
              <w:t>I was awarded as the best junior engineer for 3 consecutive quarters in the delta airlines project</w:t>
            </w:r>
            <w:r w:rsidR="00261AC5">
              <w:rPr>
                <w:color w:val="666666" w:themeColor="background2"/>
                <w:sz w:val="22"/>
                <w:szCs w:val="22"/>
              </w:rPr>
              <w:t>.</w:t>
            </w:r>
          </w:p>
          <w:p w:rsidR="00B44260" w:rsidRPr="00454F07" w:rsidRDefault="00B44260" w:rsidP="00B44260">
            <w:pPr>
              <w:pStyle w:val="NoSpacing"/>
              <w:ind w:left="360"/>
              <w:rPr>
                <w:color w:val="666666" w:themeColor="background2"/>
                <w:sz w:val="22"/>
                <w:szCs w:val="22"/>
              </w:rPr>
            </w:pPr>
          </w:p>
          <w:p w:rsidR="00B24ABD" w:rsidRDefault="00B44260" w:rsidP="009758AD">
            <w:pPr>
              <w:pStyle w:val="NoSpacing"/>
              <w:numPr>
                <w:ilvl w:val="0"/>
                <w:numId w:val="3"/>
              </w:numPr>
              <w:rPr>
                <w:color w:val="666666" w:themeColor="background2"/>
                <w:sz w:val="22"/>
                <w:szCs w:val="22"/>
              </w:rPr>
            </w:pPr>
            <w:r w:rsidRPr="00454F07">
              <w:rPr>
                <w:color w:val="666666" w:themeColor="background2"/>
                <w:sz w:val="22"/>
                <w:szCs w:val="22"/>
              </w:rPr>
              <w:lastRenderedPageBreak/>
              <w:t>I was awarded as the TCS purpose for life champion for the volunteer work done towards child education and Hunger.</w:t>
            </w:r>
          </w:p>
          <w:p w:rsidR="009758AD" w:rsidRPr="009758AD" w:rsidRDefault="009758AD" w:rsidP="009758AD">
            <w:pPr>
              <w:ind w:left="360" w:hanging="360"/>
              <w:rPr>
                <w:sz w:val="22"/>
                <w:szCs w:val="22"/>
              </w:rPr>
            </w:pPr>
          </w:p>
          <w:p w:rsidR="00B24ABD" w:rsidRPr="00B24ABD" w:rsidRDefault="00B24ABD" w:rsidP="00B24ABD">
            <w:pPr>
              <w:pStyle w:val="NoSpacing"/>
              <w:numPr>
                <w:ilvl w:val="0"/>
                <w:numId w:val="3"/>
              </w:numPr>
              <w:rPr>
                <w:color w:val="666666" w:themeColor="background2"/>
                <w:sz w:val="22"/>
                <w:szCs w:val="22"/>
              </w:rPr>
            </w:pPr>
            <w:r w:rsidRPr="00B24ABD">
              <w:rPr>
                <w:color w:val="666666" w:themeColor="background2"/>
                <w:sz w:val="22"/>
                <w:szCs w:val="22"/>
              </w:rPr>
              <w:t>I have received the most hard-working employee during lockdown appreciation from DK India</w:t>
            </w:r>
            <w:r w:rsidR="00261AC5">
              <w:rPr>
                <w:color w:val="666666" w:themeColor="background2"/>
                <w:sz w:val="22"/>
                <w:szCs w:val="22"/>
              </w:rPr>
              <w:t>.</w:t>
            </w:r>
          </w:p>
          <w:p w:rsidR="00E342A2" w:rsidRDefault="00E342A2" w:rsidP="00425299">
            <w:pPr>
              <w:pStyle w:val="NoSpacing"/>
            </w:pPr>
          </w:p>
          <w:p w:rsidR="00E342A2" w:rsidRDefault="00E342A2" w:rsidP="00425299">
            <w:pPr>
              <w:pStyle w:val="NoSpacing"/>
            </w:pPr>
          </w:p>
          <w:p w:rsidR="001E18C3" w:rsidRDefault="0078611C" w:rsidP="00425299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 w:rsidRPr="00605AEC">
              <w:rPr>
                <w:rFonts w:asciiTheme="majorHAnsi" w:hAnsiTheme="majorHAnsi"/>
                <w:sz w:val="28"/>
                <w:szCs w:val="28"/>
              </w:rPr>
              <w:t>Interests</w:t>
            </w:r>
            <w:r w:rsidR="001E18C3" w:rsidRPr="00605AEC"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  <w:p w:rsidR="00605AEC" w:rsidRPr="00173B36" w:rsidRDefault="00605AEC" w:rsidP="00605AEC">
            <w:pPr>
              <w:pStyle w:val="NoSpacing"/>
            </w:pPr>
          </w:p>
          <w:p w:rsidR="00605AEC" w:rsidRDefault="00605AEC" w:rsidP="00425299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</w:p>
          <w:p w:rsidR="00605AEC" w:rsidRDefault="00605AEC" w:rsidP="00605AEC">
            <w:pPr>
              <w:pStyle w:val="NoSpacing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605AEC">
              <w:rPr>
                <w:sz w:val="22"/>
                <w:szCs w:val="22"/>
              </w:rPr>
              <w:t xml:space="preserve">Personal Finance </w:t>
            </w:r>
          </w:p>
          <w:p w:rsidR="00605AEC" w:rsidRDefault="00605AEC" w:rsidP="00605AEC">
            <w:pPr>
              <w:pStyle w:val="NoSpacing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Investing into equities</w:t>
            </w:r>
          </w:p>
          <w:p w:rsidR="00F8454A" w:rsidRPr="00C569AB" w:rsidRDefault="00F8454A" w:rsidP="00C569AB">
            <w:pPr>
              <w:pStyle w:val="NoSpacing"/>
              <w:ind w:left="360"/>
              <w:rPr>
                <w:sz w:val="22"/>
                <w:szCs w:val="22"/>
              </w:rPr>
            </w:pPr>
          </w:p>
          <w:p w:rsidR="00856F35" w:rsidRDefault="00856F35" w:rsidP="00856F35">
            <w:pPr>
              <w:pStyle w:val="NoSpacing"/>
              <w:ind w:left="720"/>
              <w:rPr>
                <w:sz w:val="22"/>
                <w:szCs w:val="22"/>
              </w:rPr>
            </w:pPr>
          </w:p>
          <w:p w:rsidR="00856F35" w:rsidRPr="00605AEC" w:rsidRDefault="00856F35" w:rsidP="00486500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7244" w:type="dxa"/>
            <w:gridSpan w:val="3"/>
            <w:vMerge/>
            <w:tcBorders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16E1" w:rsidRPr="00173B36" w:rsidRDefault="00F716E1" w:rsidP="00241482"/>
        </w:tc>
      </w:tr>
    </w:tbl>
    <w:p w:rsidR="00535F87" w:rsidRPr="00173B36" w:rsidRDefault="0067774E" w:rsidP="007E1FA8">
      <w:r>
        <w:lastRenderedPageBreak/>
        <w:t>-</w:t>
      </w:r>
    </w:p>
    <w:sectPr w:rsidR="00535F87" w:rsidRPr="00173B36" w:rsidSect="00D04093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897" w:rsidRDefault="00676897" w:rsidP="00BA3E51">
      <w:pPr>
        <w:spacing w:line="240" w:lineRule="auto"/>
      </w:pPr>
      <w:r>
        <w:separator/>
      </w:r>
    </w:p>
  </w:endnote>
  <w:endnote w:type="continuationSeparator" w:id="0">
    <w:p w:rsidR="00676897" w:rsidRDefault="00676897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897" w:rsidRDefault="00676897" w:rsidP="00BA3E51">
      <w:pPr>
        <w:spacing w:line="240" w:lineRule="auto"/>
      </w:pPr>
      <w:r>
        <w:separator/>
      </w:r>
    </w:p>
  </w:footnote>
  <w:footnote w:type="continuationSeparator" w:id="0">
    <w:p w:rsidR="00676897" w:rsidRDefault="00676897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A45BB"/>
    <w:multiLevelType w:val="hybridMultilevel"/>
    <w:tmpl w:val="D7A215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70BFC"/>
    <w:multiLevelType w:val="hybridMultilevel"/>
    <w:tmpl w:val="9D30E11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32603E"/>
    <w:multiLevelType w:val="hybridMultilevel"/>
    <w:tmpl w:val="1124F4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4FB"/>
    <w:rsid w:val="00007AEF"/>
    <w:rsid w:val="00041F8A"/>
    <w:rsid w:val="00045F2E"/>
    <w:rsid w:val="00052921"/>
    <w:rsid w:val="00055BBC"/>
    <w:rsid w:val="00057432"/>
    <w:rsid w:val="00073BF3"/>
    <w:rsid w:val="00081B51"/>
    <w:rsid w:val="00082C0B"/>
    <w:rsid w:val="000924AB"/>
    <w:rsid w:val="000A6E00"/>
    <w:rsid w:val="000B1B90"/>
    <w:rsid w:val="000C1E3A"/>
    <w:rsid w:val="000C7293"/>
    <w:rsid w:val="000D3891"/>
    <w:rsid w:val="000D6184"/>
    <w:rsid w:val="000E36F0"/>
    <w:rsid w:val="000F0CDD"/>
    <w:rsid w:val="000F3FE2"/>
    <w:rsid w:val="0011670A"/>
    <w:rsid w:val="0012543E"/>
    <w:rsid w:val="00125F36"/>
    <w:rsid w:val="001273C3"/>
    <w:rsid w:val="00140582"/>
    <w:rsid w:val="00144334"/>
    <w:rsid w:val="00173B36"/>
    <w:rsid w:val="00177BCB"/>
    <w:rsid w:val="00184C79"/>
    <w:rsid w:val="001B168E"/>
    <w:rsid w:val="001B3D98"/>
    <w:rsid w:val="001C5507"/>
    <w:rsid w:val="001E18C3"/>
    <w:rsid w:val="001E2A6B"/>
    <w:rsid w:val="001E5794"/>
    <w:rsid w:val="001F6D5E"/>
    <w:rsid w:val="00210744"/>
    <w:rsid w:val="00217454"/>
    <w:rsid w:val="002251C8"/>
    <w:rsid w:val="00231135"/>
    <w:rsid w:val="0023600D"/>
    <w:rsid w:val="00241482"/>
    <w:rsid w:val="00245776"/>
    <w:rsid w:val="002470B2"/>
    <w:rsid w:val="00261AC5"/>
    <w:rsid w:val="00261E7B"/>
    <w:rsid w:val="00280637"/>
    <w:rsid w:val="0029352E"/>
    <w:rsid w:val="00293BB8"/>
    <w:rsid w:val="002954B8"/>
    <w:rsid w:val="002A335F"/>
    <w:rsid w:val="002A4A92"/>
    <w:rsid w:val="002A71AA"/>
    <w:rsid w:val="002B0852"/>
    <w:rsid w:val="002C0662"/>
    <w:rsid w:val="002D02CB"/>
    <w:rsid w:val="002D5478"/>
    <w:rsid w:val="003028A9"/>
    <w:rsid w:val="00320ECB"/>
    <w:rsid w:val="00344FC0"/>
    <w:rsid w:val="0037378A"/>
    <w:rsid w:val="00377A0D"/>
    <w:rsid w:val="00382737"/>
    <w:rsid w:val="00383C92"/>
    <w:rsid w:val="003919C9"/>
    <w:rsid w:val="003B4827"/>
    <w:rsid w:val="003E02DA"/>
    <w:rsid w:val="003E1692"/>
    <w:rsid w:val="003E7783"/>
    <w:rsid w:val="00425299"/>
    <w:rsid w:val="00442A0E"/>
    <w:rsid w:val="00443C70"/>
    <w:rsid w:val="00454F07"/>
    <w:rsid w:val="00486500"/>
    <w:rsid w:val="00497590"/>
    <w:rsid w:val="004A4C74"/>
    <w:rsid w:val="004E5226"/>
    <w:rsid w:val="004E6AB2"/>
    <w:rsid w:val="004E70E8"/>
    <w:rsid w:val="004E7800"/>
    <w:rsid w:val="00521D5A"/>
    <w:rsid w:val="005301A8"/>
    <w:rsid w:val="00531013"/>
    <w:rsid w:val="00535F87"/>
    <w:rsid w:val="00546D56"/>
    <w:rsid w:val="00564622"/>
    <w:rsid w:val="005A3E0B"/>
    <w:rsid w:val="005B3227"/>
    <w:rsid w:val="00605AEC"/>
    <w:rsid w:val="00605F63"/>
    <w:rsid w:val="00676897"/>
    <w:rsid w:val="0067774E"/>
    <w:rsid w:val="0068094B"/>
    <w:rsid w:val="00682637"/>
    <w:rsid w:val="00686284"/>
    <w:rsid w:val="006B5D3D"/>
    <w:rsid w:val="0073402D"/>
    <w:rsid w:val="00745355"/>
    <w:rsid w:val="007559FB"/>
    <w:rsid w:val="00781C74"/>
    <w:rsid w:val="0078611C"/>
    <w:rsid w:val="00792D43"/>
    <w:rsid w:val="007B30FE"/>
    <w:rsid w:val="007B7A61"/>
    <w:rsid w:val="007E1FA8"/>
    <w:rsid w:val="007E4B15"/>
    <w:rsid w:val="007E6083"/>
    <w:rsid w:val="008226B8"/>
    <w:rsid w:val="00855181"/>
    <w:rsid w:val="00856F35"/>
    <w:rsid w:val="008604FB"/>
    <w:rsid w:val="00882F23"/>
    <w:rsid w:val="0089047A"/>
    <w:rsid w:val="008960E2"/>
    <w:rsid w:val="008A1020"/>
    <w:rsid w:val="008A1250"/>
    <w:rsid w:val="008A1FCF"/>
    <w:rsid w:val="008B1112"/>
    <w:rsid w:val="008B3CDD"/>
    <w:rsid w:val="008C78F5"/>
    <w:rsid w:val="008D2D98"/>
    <w:rsid w:val="008D2F4A"/>
    <w:rsid w:val="008D673C"/>
    <w:rsid w:val="008E63AA"/>
    <w:rsid w:val="00900307"/>
    <w:rsid w:val="00914419"/>
    <w:rsid w:val="00920877"/>
    <w:rsid w:val="00962E61"/>
    <w:rsid w:val="00971661"/>
    <w:rsid w:val="009758AD"/>
    <w:rsid w:val="00986331"/>
    <w:rsid w:val="009A6667"/>
    <w:rsid w:val="009B1C85"/>
    <w:rsid w:val="009C7105"/>
    <w:rsid w:val="009D2A0E"/>
    <w:rsid w:val="00A122BB"/>
    <w:rsid w:val="00A37F9E"/>
    <w:rsid w:val="00A52AE5"/>
    <w:rsid w:val="00A67E21"/>
    <w:rsid w:val="00AB0A87"/>
    <w:rsid w:val="00AB7FE5"/>
    <w:rsid w:val="00AC1E5A"/>
    <w:rsid w:val="00B24ABD"/>
    <w:rsid w:val="00B44260"/>
    <w:rsid w:val="00B54AD3"/>
    <w:rsid w:val="00B62B99"/>
    <w:rsid w:val="00B643D0"/>
    <w:rsid w:val="00B71E93"/>
    <w:rsid w:val="00B811E0"/>
    <w:rsid w:val="00B87E22"/>
    <w:rsid w:val="00BA03E9"/>
    <w:rsid w:val="00BA3E51"/>
    <w:rsid w:val="00BB3142"/>
    <w:rsid w:val="00BD11D1"/>
    <w:rsid w:val="00BD6049"/>
    <w:rsid w:val="00C155FC"/>
    <w:rsid w:val="00C20B7A"/>
    <w:rsid w:val="00C229A9"/>
    <w:rsid w:val="00C42C67"/>
    <w:rsid w:val="00C532FC"/>
    <w:rsid w:val="00C569AB"/>
    <w:rsid w:val="00C75D84"/>
    <w:rsid w:val="00C80AAA"/>
    <w:rsid w:val="00C857CB"/>
    <w:rsid w:val="00CA5CD9"/>
    <w:rsid w:val="00D04093"/>
    <w:rsid w:val="00D0794D"/>
    <w:rsid w:val="00D140DF"/>
    <w:rsid w:val="00D41B34"/>
    <w:rsid w:val="00D42640"/>
    <w:rsid w:val="00D47B5E"/>
    <w:rsid w:val="00D572A4"/>
    <w:rsid w:val="00D666BB"/>
    <w:rsid w:val="00D720DF"/>
    <w:rsid w:val="00D92ED4"/>
    <w:rsid w:val="00D94ABF"/>
    <w:rsid w:val="00DA289D"/>
    <w:rsid w:val="00DC07E1"/>
    <w:rsid w:val="00DD4598"/>
    <w:rsid w:val="00DF5EF6"/>
    <w:rsid w:val="00E20245"/>
    <w:rsid w:val="00E342A2"/>
    <w:rsid w:val="00E4379F"/>
    <w:rsid w:val="00E64736"/>
    <w:rsid w:val="00E65596"/>
    <w:rsid w:val="00E6568D"/>
    <w:rsid w:val="00EA0042"/>
    <w:rsid w:val="00EA287A"/>
    <w:rsid w:val="00EB1D1B"/>
    <w:rsid w:val="00EF21E6"/>
    <w:rsid w:val="00F36875"/>
    <w:rsid w:val="00F51E3E"/>
    <w:rsid w:val="00F53B71"/>
    <w:rsid w:val="00F623F1"/>
    <w:rsid w:val="00F716E1"/>
    <w:rsid w:val="00F72B4B"/>
    <w:rsid w:val="00F8454A"/>
    <w:rsid w:val="00F908C3"/>
    <w:rsid w:val="00F91753"/>
    <w:rsid w:val="00FB1F01"/>
    <w:rsid w:val="00FE2094"/>
    <w:rsid w:val="00FF1062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94F6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EC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ind w:left="360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7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404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050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702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359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265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787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441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740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4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7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5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9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549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487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227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468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419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798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1141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554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338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3092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686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297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80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235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122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al_DK\AppData\Roaming\Microsoft\Templates\Column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58B5B0AE353443789F089BD6E887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56C7F-DEC5-4606-8FFA-495B9D66CC64}"/>
      </w:docPartPr>
      <w:docPartBody>
        <w:p w:rsidR="003E4D4F" w:rsidRDefault="005F55DE">
          <w:pPr>
            <w:pStyle w:val="C58B5B0AE353443789F089BD6E887ADE"/>
          </w:pPr>
          <w:r w:rsidRPr="00173B36">
            <w:t>CONTACT</w:t>
          </w:r>
        </w:p>
      </w:docPartBody>
    </w:docPart>
    <w:docPart>
      <w:docPartPr>
        <w:name w:val="234DAC76779B49EEA57A4DBA98259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1E361-A3ED-40ED-A8FD-5E76BF63AAF5}"/>
      </w:docPartPr>
      <w:docPartBody>
        <w:p w:rsidR="003E4D4F" w:rsidRDefault="005F55DE">
          <w:pPr>
            <w:pStyle w:val="234DAC76779B49EEA57A4DBA98259D5A"/>
          </w:pPr>
          <w:r w:rsidRPr="00173B36">
            <w:t>PROFILE</w:t>
          </w:r>
        </w:p>
      </w:docPartBody>
    </w:docPart>
    <w:docPart>
      <w:docPartPr>
        <w:name w:val="708451ECFBFF4A40A1DF5B6285B2E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7328C-A56D-4861-ADD4-21EBFF52229F}"/>
      </w:docPartPr>
      <w:docPartBody>
        <w:p w:rsidR="003E4D4F" w:rsidRDefault="005F55DE">
          <w:pPr>
            <w:pStyle w:val="708451ECFBFF4A40A1DF5B6285B2EB02"/>
          </w:pPr>
          <w:r w:rsidRPr="00173B36">
            <w:t>EXPERIENCE</w:t>
          </w:r>
        </w:p>
      </w:docPartBody>
    </w:docPart>
    <w:docPart>
      <w:docPartPr>
        <w:name w:val="CB73F7D1BEB6494FB1090B2F2FA7E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3C876-D2ED-404E-A234-201599B84208}"/>
      </w:docPartPr>
      <w:docPartBody>
        <w:p w:rsidR="003E4D4F" w:rsidRDefault="005F55DE">
          <w:pPr>
            <w:pStyle w:val="CB73F7D1BEB6494FB1090B2F2FA7EE46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B9BD5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DE"/>
    <w:rsid w:val="000269D6"/>
    <w:rsid w:val="000659A8"/>
    <w:rsid w:val="003E4D4F"/>
    <w:rsid w:val="005F55DE"/>
    <w:rsid w:val="006E43AE"/>
    <w:rsid w:val="007233BE"/>
    <w:rsid w:val="00B7724F"/>
    <w:rsid w:val="00E1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D33591258F4286BC17C38A3E672419">
    <w:name w:val="49D33591258F4286BC17C38A3E672419"/>
  </w:style>
  <w:style w:type="paragraph" w:customStyle="1" w:styleId="B04873052CFD4BF7A340FFD140B73975">
    <w:name w:val="B04873052CFD4BF7A340FFD140B73975"/>
  </w:style>
  <w:style w:type="paragraph" w:customStyle="1" w:styleId="C58B5B0AE353443789F089BD6E887ADE">
    <w:name w:val="C58B5B0AE353443789F089BD6E887ADE"/>
  </w:style>
  <w:style w:type="paragraph" w:customStyle="1" w:styleId="6ECA4427660247D4AED49645A8CAE299">
    <w:name w:val="6ECA4427660247D4AED49645A8CAE299"/>
  </w:style>
  <w:style w:type="paragraph" w:customStyle="1" w:styleId="79AA2950986E4084AF972CE84A2A777C">
    <w:name w:val="79AA2950986E4084AF972CE84A2A777C"/>
  </w:style>
  <w:style w:type="paragraph" w:customStyle="1" w:styleId="AB4A9CE3E7FA4BE39397DAFBB10F2A44">
    <w:name w:val="AB4A9CE3E7FA4BE39397DAFBB10F2A44"/>
  </w:style>
  <w:style w:type="paragraph" w:customStyle="1" w:styleId="4001907A6C2A48DDB117EBE230A50019">
    <w:name w:val="4001907A6C2A48DDB117EBE230A50019"/>
  </w:style>
  <w:style w:type="paragraph" w:customStyle="1" w:styleId="234DAC76779B49EEA57A4DBA98259D5A">
    <w:name w:val="234DAC76779B49EEA57A4DBA98259D5A"/>
  </w:style>
  <w:style w:type="paragraph" w:customStyle="1" w:styleId="453EB8A771164B30887E6CB15C0395FB">
    <w:name w:val="453EB8A771164B30887E6CB15C0395FB"/>
  </w:style>
  <w:style w:type="paragraph" w:customStyle="1" w:styleId="55B3814CE9EE41C9AD6739F6CF9A6356">
    <w:name w:val="55B3814CE9EE41C9AD6739F6CF9A6356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5B9BD5" w:themeColor="accent1"/>
      <w:sz w:val="26"/>
      <w:szCs w:val="18"/>
      <w:lang w:val="en-US" w:eastAsia="en-US"/>
    </w:rPr>
  </w:style>
  <w:style w:type="paragraph" w:customStyle="1" w:styleId="D3485622E6D341C99ECBC771052FC3A8">
    <w:name w:val="D3485622E6D341C99ECBC771052FC3A8"/>
  </w:style>
  <w:style w:type="paragraph" w:customStyle="1" w:styleId="708451ECFBFF4A40A1DF5B6285B2EB02">
    <w:name w:val="708451ECFBFF4A40A1DF5B6285B2EB02"/>
  </w:style>
  <w:style w:type="paragraph" w:customStyle="1" w:styleId="33108E97FB684D65BB5F7D50C1964499">
    <w:name w:val="33108E97FB684D65BB5F7D50C1964499"/>
  </w:style>
  <w:style w:type="paragraph" w:customStyle="1" w:styleId="587C9FE83B044356908ACA22C11EF119">
    <w:name w:val="587C9FE83B044356908ACA22C11EF119"/>
  </w:style>
  <w:style w:type="paragraph" w:customStyle="1" w:styleId="3F5701E0A58A4AB1B0FB310841BCED1B">
    <w:name w:val="3F5701E0A58A4AB1B0FB310841BCED1B"/>
  </w:style>
  <w:style w:type="paragraph" w:customStyle="1" w:styleId="B40AB34DD3B4456F846EA7E96EF0AEE2">
    <w:name w:val="B40AB34DD3B4456F846EA7E96EF0AEE2"/>
  </w:style>
  <w:style w:type="paragraph" w:customStyle="1" w:styleId="2321F69133B14871AE7D7F0F927AA1F8">
    <w:name w:val="2321F69133B14871AE7D7F0F927AA1F8"/>
  </w:style>
  <w:style w:type="paragraph" w:customStyle="1" w:styleId="7816119A0459469EA31578E61F1AD30B">
    <w:name w:val="7816119A0459469EA31578E61F1AD30B"/>
  </w:style>
  <w:style w:type="paragraph" w:customStyle="1" w:styleId="DCFBC78591DF4E6C8EA56241E65F19A9">
    <w:name w:val="DCFBC78591DF4E6C8EA56241E65F19A9"/>
  </w:style>
  <w:style w:type="paragraph" w:customStyle="1" w:styleId="BD1BE44C0FAB4AE68CECAA3171D996CE">
    <w:name w:val="BD1BE44C0FAB4AE68CECAA3171D996CE"/>
  </w:style>
  <w:style w:type="paragraph" w:customStyle="1" w:styleId="055FDF38036F4D3E82A3635E83E42292">
    <w:name w:val="055FDF38036F4D3E82A3635E83E42292"/>
  </w:style>
  <w:style w:type="paragraph" w:customStyle="1" w:styleId="CB73F7D1BEB6494FB1090B2F2FA7EE46">
    <w:name w:val="CB73F7D1BEB6494FB1090B2F2FA7EE46"/>
  </w:style>
  <w:style w:type="paragraph" w:customStyle="1" w:styleId="C1B1AF4F60BB403C874B95FC4568B10C">
    <w:name w:val="C1B1AF4F60BB403C874B95FC4568B10C"/>
  </w:style>
  <w:style w:type="paragraph" w:customStyle="1" w:styleId="488397CF370D407E9CEB644EF5675BD8">
    <w:name w:val="488397CF370D407E9CEB644EF5675BD8"/>
  </w:style>
  <w:style w:type="paragraph" w:customStyle="1" w:styleId="2F5BB98BC8524984BB882531F88342AC">
    <w:name w:val="2F5BB98BC8524984BB882531F88342AC"/>
  </w:style>
  <w:style w:type="paragraph" w:customStyle="1" w:styleId="DC31E723F15948129E61585E27F202BE">
    <w:name w:val="DC31E723F15948129E61585E27F202BE"/>
  </w:style>
  <w:style w:type="paragraph" w:customStyle="1" w:styleId="A292B5D3793B4E72AC0B87609931C3EE">
    <w:name w:val="A292B5D3793B4E72AC0B87609931C3EE"/>
  </w:style>
  <w:style w:type="paragraph" w:customStyle="1" w:styleId="A79A9FDD0BDA4391AB38B042608CBC0C">
    <w:name w:val="A79A9FDD0BDA4391AB38B042608CBC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5B7D960A-7A8D-40C0-90C1-67CE18F43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resume</Template>
  <TotalTime>0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2021-03-23T05:18:00Z</dcterms:created>
  <dcterms:modified xsi:type="dcterms:W3CDTF">2021-03-26T10:19:00Z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